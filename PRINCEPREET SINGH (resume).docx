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A3393E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1F092FD" w14:textId="1ECA3369" w:rsidR="00692703" w:rsidRPr="00CF1A49" w:rsidRDefault="009C4EDC" w:rsidP="00913946">
            <w:pPr>
              <w:pStyle w:val="Title"/>
            </w:pPr>
            <w:r>
              <w:t>PRINCEPREET SINGH</w:t>
            </w:r>
          </w:p>
          <w:p w14:paraId="054392A2" w14:textId="0D1E7D85" w:rsidR="00692703" w:rsidRPr="00CF1A49" w:rsidRDefault="009C4EDC" w:rsidP="00913946">
            <w:pPr>
              <w:pStyle w:val="ContactInfo"/>
              <w:contextualSpacing w:val="0"/>
            </w:pPr>
            <w:r>
              <w:t>Mississauga, Ontario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B0FCEA426BC46E8A1B026A2F9FFAA3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+(416)-616-6201</w:t>
            </w:r>
          </w:p>
          <w:p w14:paraId="0C5D1677" w14:textId="509685BF" w:rsidR="00692703" w:rsidRPr="00CF1A49" w:rsidRDefault="009C4EDC" w:rsidP="00913946">
            <w:pPr>
              <w:pStyle w:val="ContactInfoEmphasis"/>
              <w:contextualSpacing w:val="0"/>
            </w:pPr>
            <w:r>
              <w:t>Princepreet93@gmail.com</w:t>
            </w:r>
            <w:r w:rsidR="00692703" w:rsidRPr="00CF1A49">
              <w:t xml:space="preserve"> </w:t>
            </w:r>
          </w:p>
        </w:tc>
      </w:tr>
      <w:tr w:rsidR="009571D8" w:rsidRPr="00CF1A49" w14:paraId="0F67F185" w14:textId="77777777" w:rsidTr="00692703">
        <w:tc>
          <w:tcPr>
            <w:tcW w:w="9360" w:type="dxa"/>
            <w:tcMar>
              <w:top w:w="432" w:type="dxa"/>
            </w:tcMar>
          </w:tcPr>
          <w:p w14:paraId="276B95F9" w14:textId="77777777" w:rsidR="00F571D9" w:rsidRDefault="00712A06" w:rsidP="00F571D9">
            <w:pPr>
              <w:jc w:val="both"/>
              <w:rPr>
                <w:color w:val="auto"/>
                <w:sz w:val="24"/>
                <w:szCs w:val="24"/>
              </w:rPr>
            </w:pPr>
            <w:r w:rsidRPr="00F571D9">
              <w:rPr>
                <w:color w:val="auto"/>
                <w:sz w:val="24"/>
                <w:szCs w:val="24"/>
              </w:rPr>
              <w:t xml:space="preserve">Detailed-oriented, highly motivated individual with background in </w:t>
            </w:r>
            <w:r w:rsidR="00D77ABB" w:rsidRPr="00F571D9">
              <w:rPr>
                <w:color w:val="auto"/>
                <w:sz w:val="24"/>
                <w:szCs w:val="24"/>
              </w:rPr>
              <w:t>C</w:t>
            </w:r>
            <w:r w:rsidRPr="00F571D9">
              <w:rPr>
                <w:color w:val="auto"/>
                <w:sz w:val="24"/>
                <w:szCs w:val="24"/>
              </w:rPr>
              <w:t xml:space="preserve">ivil </w:t>
            </w:r>
            <w:r w:rsidR="00D77ABB" w:rsidRPr="00F571D9">
              <w:rPr>
                <w:color w:val="auto"/>
                <w:sz w:val="24"/>
                <w:szCs w:val="24"/>
              </w:rPr>
              <w:t>E</w:t>
            </w:r>
            <w:r w:rsidRPr="00F571D9">
              <w:rPr>
                <w:color w:val="auto"/>
                <w:sz w:val="24"/>
                <w:szCs w:val="24"/>
              </w:rPr>
              <w:t xml:space="preserve">ngineering. Also, a recent graduate from </w:t>
            </w:r>
            <w:r w:rsidR="00D77ABB" w:rsidRPr="00F571D9">
              <w:rPr>
                <w:color w:val="auto"/>
                <w:sz w:val="24"/>
                <w:szCs w:val="24"/>
              </w:rPr>
              <w:t>CDI C</w:t>
            </w:r>
            <w:r w:rsidRPr="00F571D9">
              <w:rPr>
                <w:color w:val="auto"/>
                <w:sz w:val="24"/>
                <w:szCs w:val="24"/>
              </w:rPr>
              <w:t xml:space="preserve">ollege in web designing with exceptional knowledge in designing websites using </w:t>
            </w:r>
            <w:r w:rsidR="00D77ABB" w:rsidRPr="00F571D9">
              <w:rPr>
                <w:color w:val="auto"/>
                <w:sz w:val="24"/>
                <w:szCs w:val="24"/>
              </w:rPr>
              <w:t>CSS</w:t>
            </w:r>
            <w:r w:rsidRPr="00F571D9">
              <w:rPr>
                <w:color w:val="auto"/>
                <w:sz w:val="24"/>
                <w:szCs w:val="24"/>
              </w:rPr>
              <w:t xml:space="preserve">, </w:t>
            </w:r>
            <w:r w:rsidR="00D77ABB" w:rsidRPr="00F571D9">
              <w:rPr>
                <w:color w:val="auto"/>
                <w:sz w:val="24"/>
                <w:szCs w:val="24"/>
              </w:rPr>
              <w:t>JAVA</w:t>
            </w:r>
            <w:r w:rsidRPr="00F571D9">
              <w:rPr>
                <w:color w:val="auto"/>
                <w:sz w:val="24"/>
                <w:szCs w:val="24"/>
              </w:rPr>
              <w:t xml:space="preserve"> and </w:t>
            </w:r>
            <w:r w:rsidR="00D77ABB" w:rsidRPr="00F571D9">
              <w:rPr>
                <w:color w:val="auto"/>
                <w:sz w:val="24"/>
                <w:szCs w:val="24"/>
              </w:rPr>
              <w:t>HTML</w:t>
            </w:r>
            <w:r w:rsidRPr="00F571D9">
              <w:rPr>
                <w:color w:val="auto"/>
                <w:sz w:val="24"/>
                <w:szCs w:val="24"/>
              </w:rPr>
              <w:t xml:space="preserve">. Quick learner with ability to adapt to a new environment, </w:t>
            </w:r>
            <w:r w:rsidR="00D77ABB" w:rsidRPr="00F571D9">
              <w:rPr>
                <w:color w:val="auto"/>
                <w:sz w:val="24"/>
                <w:szCs w:val="24"/>
              </w:rPr>
              <w:t>concepts,</w:t>
            </w:r>
            <w:r w:rsidRPr="00F571D9">
              <w:rPr>
                <w:color w:val="auto"/>
                <w:sz w:val="24"/>
                <w:szCs w:val="24"/>
              </w:rPr>
              <w:t xml:space="preserve"> and system. Has the ability to think creatively and independently.</w:t>
            </w:r>
          </w:p>
          <w:p w14:paraId="228EE6C0" w14:textId="77777777" w:rsidR="00F571D9" w:rsidRDefault="00D77ABB" w:rsidP="00F571D9">
            <w:pPr>
              <w:pStyle w:val="ListParagraph"/>
              <w:numPr>
                <w:ilvl w:val="0"/>
                <w:numId w:val="22"/>
              </w:numPr>
              <w:jc w:val="both"/>
              <w:rPr>
                <w:color w:val="auto"/>
                <w:sz w:val="24"/>
                <w:szCs w:val="24"/>
              </w:rPr>
            </w:pPr>
            <w:r w:rsidRPr="00F571D9">
              <w:rPr>
                <w:color w:val="auto"/>
                <w:sz w:val="24"/>
                <w:szCs w:val="24"/>
              </w:rPr>
              <w:t>C</w:t>
            </w:r>
            <w:r w:rsidR="00712A06" w:rsidRPr="00F571D9">
              <w:rPr>
                <w:color w:val="auto"/>
                <w:sz w:val="24"/>
                <w:szCs w:val="24"/>
              </w:rPr>
              <w:t xml:space="preserve">reative, </w:t>
            </w:r>
            <w:r w:rsidRPr="00F571D9">
              <w:rPr>
                <w:color w:val="auto"/>
                <w:sz w:val="24"/>
                <w:szCs w:val="24"/>
              </w:rPr>
              <w:t>resourceful,</w:t>
            </w:r>
            <w:r w:rsidR="00712A06" w:rsidRPr="00F571D9">
              <w:rPr>
                <w:color w:val="auto"/>
                <w:sz w:val="24"/>
                <w:szCs w:val="24"/>
              </w:rPr>
              <w:t xml:space="preserve"> and flexible, able to adapt to changing priorities and maintain a positive attitude and strong work ethic.</w:t>
            </w:r>
          </w:p>
          <w:p w14:paraId="2FC7BCB6" w14:textId="77777777" w:rsidR="00F571D9" w:rsidRDefault="00D77ABB" w:rsidP="00F571D9">
            <w:pPr>
              <w:pStyle w:val="ListParagraph"/>
              <w:numPr>
                <w:ilvl w:val="0"/>
                <w:numId w:val="22"/>
              </w:numPr>
              <w:jc w:val="both"/>
              <w:rPr>
                <w:color w:val="auto"/>
                <w:sz w:val="24"/>
                <w:szCs w:val="24"/>
              </w:rPr>
            </w:pPr>
            <w:r w:rsidRPr="00F571D9">
              <w:rPr>
                <w:color w:val="auto"/>
                <w:sz w:val="24"/>
                <w:szCs w:val="24"/>
              </w:rPr>
              <w:t>A</w:t>
            </w:r>
            <w:r w:rsidR="00712A06" w:rsidRPr="00F571D9">
              <w:rPr>
                <w:color w:val="auto"/>
                <w:sz w:val="24"/>
                <w:szCs w:val="24"/>
              </w:rPr>
              <w:t xml:space="preserve">bility to multitask and </w:t>
            </w:r>
            <w:r w:rsidRPr="00F571D9">
              <w:rPr>
                <w:color w:val="auto"/>
                <w:sz w:val="24"/>
                <w:szCs w:val="24"/>
              </w:rPr>
              <w:t>prioritize</w:t>
            </w:r>
            <w:r w:rsidR="00712A06" w:rsidRPr="00F571D9">
              <w:rPr>
                <w:color w:val="auto"/>
                <w:sz w:val="24"/>
                <w:szCs w:val="24"/>
              </w:rPr>
              <w:t xml:space="preserve"> work while maintaining a high level of accuracy and strict attention to detail.</w:t>
            </w:r>
          </w:p>
          <w:p w14:paraId="33579005" w14:textId="77777777" w:rsidR="00F571D9" w:rsidRDefault="00712A06" w:rsidP="00F571D9">
            <w:pPr>
              <w:pStyle w:val="ListParagraph"/>
              <w:numPr>
                <w:ilvl w:val="0"/>
                <w:numId w:val="22"/>
              </w:numPr>
              <w:jc w:val="both"/>
              <w:rPr>
                <w:color w:val="auto"/>
                <w:sz w:val="24"/>
                <w:szCs w:val="24"/>
              </w:rPr>
            </w:pPr>
            <w:r w:rsidRPr="00F571D9">
              <w:rPr>
                <w:color w:val="auto"/>
                <w:sz w:val="24"/>
                <w:szCs w:val="24"/>
              </w:rPr>
              <w:t xml:space="preserve"> </w:t>
            </w:r>
            <w:r w:rsidR="00D77ABB" w:rsidRPr="00F571D9">
              <w:rPr>
                <w:color w:val="auto"/>
                <w:sz w:val="24"/>
                <w:szCs w:val="24"/>
              </w:rPr>
              <w:t>E</w:t>
            </w:r>
            <w:r w:rsidRPr="00F571D9">
              <w:rPr>
                <w:color w:val="auto"/>
                <w:sz w:val="24"/>
                <w:szCs w:val="24"/>
              </w:rPr>
              <w:t>xcellent communication skills, customer-focused and has the ability to solve problems</w:t>
            </w:r>
            <w:r w:rsidR="00F571D9">
              <w:rPr>
                <w:color w:val="auto"/>
                <w:sz w:val="24"/>
                <w:szCs w:val="24"/>
              </w:rPr>
              <w:t xml:space="preserve"> </w:t>
            </w:r>
            <w:r w:rsidRPr="00F571D9">
              <w:rPr>
                <w:color w:val="auto"/>
                <w:sz w:val="24"/>
                <w:szCs w:val="24"/>
              </w:rPr>
              <w:t>and provide effective solutions.</w:t>
            </w:r>
          </w:p>
          <w:p w14:paraId="40AC9FDC" w14:textId="74386A6B" w:rsidR="009C4EDC" w:rsidRPr="00F571D9" w:rsidRDefault="00D77ABB" w:rsidP="00F571D9">
            <w:pPr>
              <w:pStyle w:val="ListParagraph"/>
              <w:numPr>
                <w:ilvl w:val="0"/>
                <w:numId w:val="22"/>
              </w:numPr>
              <w:jc w:val="both"/>
              <w:rPr>
                <w:color w:val="auto"/>
                <w:sz w:val="24"/>
                <w:szCs w:val="24"/>
              </w:rPr>
            </w:pPr>
            <w:r w:rsidRPr="00F571D9">
              <w:rPr>
                <w:color w:val="auto"/>
                <w:sz w:val="24"/>
                <w:szCs w:val="24"/>
              </w:rPr>
              <w:t>S</w:t>
            </w:r>
            <w:r w:rsidR="00712A06" w:rsidRPr="00F571D9">
              <w:rPr>
                <w:color w:val="auto"/>
                <w:sz w:val="24"/>
                <w:szCs w:val="24"/>
              </w:rPr>
              <w:t xml:space="preserve">elf-starter, critical thinker and capable of working in a fast-paced environment. Strong leadership skills with the ability to </w:t>
            </w:r>
            <w:r w:rsidRPr="00F571D9">
              <w:rPr>
                <w:color w:val="auto"/>
                <w:sz w:val="24"/>
                <w:szCs w:val="24"/>
              </w:rPr>
              <w:t>prioritize</w:t>
            </w:r>
            <w:r w:rsidR="00712A06" w:rsidRPr="00F571D9">
              <w:rPr>
                <w:color w:val="auto"/>
                <w:sz w:val="24"/>
                <w:szCs w:val="24"/>
              </w:rPr>
              <w:t>, delegate tasks, and make sound decisions.</w:t>
            </w:r>
          </w:p>
          <w:p w14:paraId="57BD2CAE" w14:textId="0F1F592C" w:rsidR="001755A8" w:rsidRPr="00F571D9" w:rsidRDefault="001755A8" w:rsidP="00D77ABB">
            <w:pPr>
              <w:contextualSpacing w:val="0"/>
              <w:rPr>
                <w:sz w:val="24"/>
                <w:szCs w:val="24"/>
              </w:rPr>
            </w:pPr>
          </w:p>
        </w:tc>
      </w:tr>
    </w:tbl>
    <w:p w14:paraId="21A93AC8" w14:textId="77777777" w:rsidR="004E01EB" w:rsidRPr="00CF1A49" w:rsidRDefault="004D6DF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3E06D06BD484A55B074E72ABB98C96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8B0AA6A" w14:textId="77777777" w:rsidTr="00F02046">
        <w:tc>
          <w:tcPr>
            <w:tcW w:w="9355" w:type="dxa"/>
            <w:shd w:val="clear" w:color="auto" w:fill="auto"/>
          </w:tcPr>
          <w:p w14:paraId="7440DEB9" w14:textId="7F9C9527" w:rsidR="001D0BF1" w:rsidRPr="00F02046" w:rsidRDefault="00797548" w:rsidP="001D0BF1">
            <w:pPr>
              <w:pStyle w:val="Heading3"/>
              <w:contextualSpacing w:val="0"/>
              <w:outlineLvl w:val="2"/>
            </w:pPr>
            <w:r w:rsidRPr="00F02046">
              <w:t>2020</w:t>
            </w:r>
            <w:r w:rsidR="001D0BF1" w:rsidRPr="00F02046">
              <w:t xml:space="preserve"> – </w:t>
            </w:r>
            <w:r w:rsidRPr="00F02046">
              <w:t>present</w:t>
            </w:r>
          </w:p>
          <w:p w14:paraId="77AD57C3" w14:textId="0FAD0BCD" w:rsidR="001D0BF1" w:rsidRPr="00F02046" w:rsidRDefault="00797548" w:rsidP="001D0BF1">
            <w:pPr>
              <w:pStyle w:val="Heading2"/>
              <w:contextualSpacing w:val="0"/>
              <w:outlineLvl w:val="1"/>
            </w:pPr>
            <w:r w:rsidRPr="00F02046">
              <w:t>dispatcher</w:t>
            </w:r>
            <w:r w:rsidR="001D0BF1" w:rsidRPr="00F02046">
              <w:t xml:space="preserve">, </w:t>
            </w:r>
            <w:r w:rsidRPr="00F02046">
              <w:rPr>
                <w:rStyle w:val="SubtleReference"/>
              </w:rPr>
              <w:t>go logistics</w:t>
            </w:r>
          </w:p>
          <w:p w14:paraId="0E7FFF53" w14:textId="419298AC" w:rsidR="00200C2B" w:rsidRPr="00200C2B" w:rsidRDefault="00200C2B" w:rsidP="00F0204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200C2B">
              <w:rPr>
                <w:rFonts w:cstheme="minorHAnsi"/>
                <w:color w:val="1D1C1D"/>
                <w:sz w:val="23"/>
                <w:szCs w:val="23"/>
              </w:rPr>
              <w:t>Monitor and analyze routes using client’s portal (cortex). This includes using the cortex graph, driver trace and heat map</w:t>
            </w:r>
            <w:r w:rsidR="00F02046" w:rsidRPr="00200C2B">
              <w:rPr>
                <w:rFonts w:cstheme="minorHAnsi"/>
                <w:color w:val="1D1C1D"/>
                <w:sz w:val="23"/>
                <w:szCs w:val="23"/>
              </w:rPr>
              <w:t>.</w:t>
            </w:r>
          </w:p>
          <w:p w14:paraId="0125B14E" w14:textId="08CE5387" w:rsidR="00200C2B" w:rsidRPr="00200C2B" w:rsidRDefault="00200C2B" w:rsidP="00F0204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200C2B">
              <w:rPr>
                <w:rFonts w:cstheme="minorHAnsi"/>
                <w:color w:val="1D1C1D"/>
                <w:sz w:val="23"/>
                <w:szCs w:val="23"/>
              </w:rPr>
              <w:t>Ensure driver associates are meeting target of 18-25 packages per hour or based on hourly tracker</w:t>
            </w:r>
            <w:r w:rsidR="00F02046" w:rsidRPr="00200C2B">
              <w:rPr>
                <w:rFonts w:cstheme="minorHAnsi"/>
                <w:color w:val="1D1C1D"/>
                <w:sz w:val="23"/>
                <w:szCs w:val="23"/>
              </w:rPr>
              <w:t>.</w:t>
            </w:r>
          </w:p>
          <w:p w14:paraId="231F3E2A" w14:textId="0529F00D" w:rsidR="00200C2B" w:rsidRPr="00200C2B" w:rsidRDefault="00200C2B" w:rsidP="00F0204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200C2B">
              <w:rPr>
                <w:rFonts w:cstheme="minorHAnsi"/>
                <w:color w:val="1D1C1D"/>
                <w:sz w:val="23"/>
                <w:szCs w:val="23"/>
              </w:rPr>
              <w:t>Deep dive for unplanned stops and provides feedback to site supervisors and operation manage</w:t>
            </w:r>
            <w:r w:rsidR="00F02046" w:rsidRPr="00200C2B">
              <w:rPr>
                <w:rFonts w:cstheme="minorHAnsi"/>
                <w:color w:val="1D1C1D"/>
                <w:sz w:val="23"/>
                <w:szCs w:val="23"/>
              </w:rPr>
              <w:t>r</w:t>
            </w:r>
          </w:p>
          <w:p w14:paraId="5BA4027B" w14:textId="2FAF79A2" w:rsidR="00200C2B" w:rsidRPr="00200C2B" w:rsidRDefault="00200C2B" w:rsidP="00F0204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200C2B">
              <w:rPr>
                <w:rFonts w:cstheme="minorHAnsi"/>
                <w:color w:val="1D1C1D"/>
                <w:sz w:val="23"/>
                <w:szCs w:val="23"/>
              </w:rPr>
              <w:t>Communicate escalations, customer notes and re-attempts to the driver associate</w:t>
            </w:r>
            <w:r w:rsidR="00F02046" w:rsidRPr="00200C2B">
              <w:rPr>
                <w:rFonts w:cstheme="minorHAnsi"/>
                <w:color w:val="1D1C1D"/>
                <w:sz w:val="23"/>
                <w:szCs w:val="23"/>
              </w:rPr>
              <w:t>s</w:t>
            </w:r>
          </w:p>
          <w:p w14:paraId="4978816C" w14:textId="3B9F1A15" w:rsidR="00200C2B" w:rsidRPr="00200C2B" w:rsidRDefault="00200C2B" w:rsidP="00F0204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200C2B">
              <w:rPr>
                <w:rFonts w:cstheme="minorHAnsi"/>
                <w:color w:val="1D1C1D"/>
                <w:sz w:val="23"/>
                <w:szCs w:val="23"/>
              </w:rPr>
              <w:t>Analyze stem time from the station to the driver’s first sto</w:t>
            </w:r>
            <w:r w:rsidR="00F02046" w:rsidRPr="00200C2B">
              <w:rPr>
                <w:rFonts w:cstheme="minorHAnsi"/>
                <w:color w:val="1D1C1D"/>
                <w:sz w:val="23"/>
                <w:szCs w:val="23"/>
              </w:rPr>
              <w:t>p</w:t>
            </w:r>
          </w:p>
          <w:p w14:paraId="7C0A9559" w14:textId="7F7CB570" w:rsidR="00200C2B" w:rsidRPr="00200C2B" w:rsidRDefault="00200C2B" w:rsidP="00F0204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200C2B">
              <w:rPr>
                <w:rFonts w:cstheme="minorHAnsi"/>
                <w:color w:val="1D1C1D"/>
                <w:sz w:val="23"/>
                <w:szCs w:val="23"/>
              </w:rPr>
              <w:t>Assist drivers with businesses and apartment deliveries as require</w:t>
            </w:r>
            <w:r w:rsidR="00F02046" w:rsidRPr="00200C2B">
              <w:rPr>
                <w:rFonts w:cstheme="minorHAnsi"/>
                <w:color w:val="1D1C1D"/>
                <w:sz w:val="23"/>
                <w:szCs w:val="23"/>
              </w:rPr>
              <w:t>d</w:t>
            </w:r>
          </w:p>
          <w:p w14:paraId="0A15D8D4" w14:textId="23D3BE4D" w:rsidR="00200C2B" w:rsidRPr="00200C2B" w:rsidRDefault="00200C2B" w:rsidP="00F0204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200C2B">
              <w:rPr>
                <w:rFonts w:cstheme="minorHAnsi"/>
                <w:color w:val="1D1C1D"/>
                <w:sz w:val="23"/>
                <w:szCs w:val="23"/>
              </w:rPr>
              <w:t>Organize rescues for at-risk routes and follow through to ensure productivit</w:t>
            </w:r>
            <w:r w:rsidR="00F02046" w:rsidRPr="00200C2B">
              <w:rPr>
                <w:rFonts w:cstheme="minorHAnsi"/>
                <w:color w:val="1D1C1D"/>
                <w:sz w:val="23"/>
                <w:szCs w:val="23"/>
              </w:rPr>
              <w:t>y</w:t>
            </w:r>
          </w:p>
          <w:p w14:paraId="0308C7E3" w14:textId="7E08AA1B" w:rsidR="00200C2B" w:rsidRPr="00200C2B" w:rsidRDefault="00200C2B" w:rsidP="00F0204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200C2B">
              <w:rPr>
                <w:rFonts w:cstheme="minorHAnsi"/>
                <w:color w:val="1D1C1D"/>
                <w:sz w:val="23"/>
                <w:szCs w:val="23"/>
              </w:rPr>
              <w:t>Communicate to site supervisors regarding reasons for progressive discipline with supporting documentation (i.e., screenshots</w:t>
            </w:r>
            <w:r w:rsidR="00F02046" w:rsidRPr="00200C2B">
              <w:rPr>
                <w:rFonts w:cstheme="minorHAnsi"/>
                <w:color w:val="1D1C1D"/>
                <w:sz w:val="23"/>
                <w:szCs w:val="23"/>
              </w:rPr>
              <w:t>)</w:t>
            </w:r>
          </w:p>
          <w:p w14:paraId="500CDE15" w14:textId="42703026" w:rsidR="001E3120" w:rsidRPr="00F02046" w:rsidRDefault="00200C2B" w:rsidP="00F02046">
            <w:pPr>
              <w:pStyle w:val="ListParagraph"/>
              <w:numPr>
                <w:ilvl w:val="0"/>
                <w:numId w:val="17"/>
              </w:numPr>
            </w:pPr>
            <w:r w:rsidRPr="00200C2B">
              <w:rPr>
                <w:rFonts w:cstheme="minorHAnsi"/>
                <w:color w:val="1D1C1D"/>
                <w:sz w:val="23"/>
                <w:szCs w:val="23"/>
              </w:rPr>
              <w:t>Plan internal meetings with site supervisors to discuss station route progres</w:t>
            </w:r>
            <w:r w:rsidR="00F02046" w:rsidRPr="00200C2B">
              <w:rPr>
                <w:rFonts w:cstheme="minorHAnsi"/>
                <w:color w:val="1D1C1D"/>
                <w:sz w:val="23"/>
                <w:szCs w:val="23"/>
              </w:rPr>
              <w:t>s</w:t>
            </w:r>
          </w:p>
        </w:tc>
      </w:tr>
      <w:tr w:rsidR="00F61DF9" w:rsidRPr="00CF1A49" w14:paraId="3B963405" w14:textId="77777777" w:rsidTr="00F02046">
        <w:tc>
          <w:tcPr>
            <w:tcW w:w="9355" w:type="dxa"/>
            <w:shd w:val="clear" w:color="auto" w:fill="auto"/>
            <w:tcMar>
              <w:top w:w="216" w:type="dxa"/>
            </w:tcMar>
          </w:tcPr>
          <w:p w14:paraId="453CF101" w14:textId="77777777" w:rsidR="00200C2B" w:rsidRDefault="00200C2B" w:rsidP="00F61DF9">
            <w:pPr>
              <w:pStyle w:val="Heading3"/>
              <w:contextualSpacing w:val="0"/>
              <w:outlineLvl w:val="2"/>
            </w:pPr>
          </w:p>
          <w:p w14:paraId="047A4DC0" w14:textId="77777777" w:rsidR="00200C2B" w:rsidRDefault="00200C2B" w:rsidP="00F61DF9">
            <w:pPr>
              <w:pStyle w:val="Heading3"/>
              <w:contextualSpacing w:val="0"/>
              <w:outlineLvl w:val="2"/>
            </w:pPr>
          </w:p>
          <w:p w14:paraId="4C8675BB" w14:textId="4DF67F31" w:rsidR="00F61DF9" w:rsidRPr="00CF1A49" w:rsidRDefault="00797548" w:rsidP="00F61DF9">
            <w:pPr>
              <w:pStyle w:val="Heading3"/>
              <w:contextualSpacing w:val="0"/>
              <w:outlineLvl w:val="2"/>
            </w:pPr>
            <w:r>
              <w:t>2016</w:t>
            </w:r>
            <w:r w:rsidR="00F61DF9" w:rsidRPr="00CF1A49">
              <w:t xml:space="preserve"> – </w:t>
            </w:r>
            <w:r>
              <w:t>2019</w:t>
            </w:r>
          </w:p>
          <w:p w14:paraId="5D5F5CE0" w14:textId="7D542264" w:rsidR="00F61DF9" w:rsidRDefault="00797548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assistant manager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simran constructions</w:t>
            </w:r>
          </w:p>
          <w:p w14:paraId="73396C43" w14:textId="77777777" w:rsidR="009D13E6" w:rsidRPr="009D13E6" w:rsidRDefault="00200C2B" w:rsidP="00200C2B">
            <w:pPr>
              <w:pStyle w:val="Heading2"/>
              <w:numPr>
                <w:ilvl w:val="0"/>
                <w:numId w:val="20"/>
              </w:numPr>
              <w:contextualSpacing w:val="0"/>
              <w:outlineLvl w:val="1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200C2B">
              <w:rPr>
                <w:rFonts w:cstheme="minorHAnsi"/>
                <w:b w:val="0"/>
                <w:bCs/>
                <w:caps w:val="0"/>
                <w:color w:val="1D1C1D"/>
                <w:sz w:val="24"/>
                <w:szCs w:val="24"/>
              </w:rPr>
              <w:t>Providing onsite assistance to complete construction projects on time and within budget</w:t>
            </w:r>
            <w:r w:rsidRPr="00200C2B">
              <w:rPr>
                <w:rFonts w:cstheme="minorHAnsi"/>
                <w:b w:val="0"/>
                <w:bCs/>
                <w:color w:val="1D1C1D"/>
                <w:sz w:val="24"/>
                <w:szCs w:val="24"/>
              </w:rPr>
              <w:t>.</w:t>
            </w:r>
          </w:p>
          <w:p w14:paraId="2BFBB1A5" w14:textId="1BEEB1C0" w:rsidR="009D13E6" w:rsidRPr="009D13E6" w:rsidRDefault="009D13E6" w:rsidP="00200C2B">
            <w:pPr>
              <w:pStyle w:val="Heading2"/>
              <w:numPr>
                <w:ilvl w:val="0"/>
                <w:numId w:val="20"/>
              </w:numPr>
              <w:contextualSpacing w:val="0"/>
              <w:outlineLvl w:val="1"/>
              <w:rPr>
                <w:rFonts w:cstheme="minorHAnsi"/>
                <w:b w:val="0"/>
                <w:bCs/>
                <w:sz w:val="24"/>
                <w:szCs w:val="24"/>
              </w:rPr>
            </w:pPr>
            <w:r>
              <w:rPr>
                <w:rFonts w:cstheme="minorHAnsi"/>
                <w:b w:val="0"/>
                <w:bCs/>
                <w:caps w:val="0"/>
                <w:color w:val="1D1C1D"/>
                <w:sz w:val="24"/>
                <w:szCs w:val="24"/>
              </w:rPr>
              <w:t>R</w:t>
            </w:r>
            <w:r w:rsidR="00200C2B" w:rsidRPr="00200C2B">
              <w:rPr>
                <w:rFonts w:cstheme="minorHAnsi"/>
                <w:b w:val="0"/>
                <w:bCs/>
                <w:caps w:val="0"/>
                <w:color w:val="1D1C1D"/>
                <w:sz w:val="24"/>
                <w:szCs w:val="24"/>
              </w:rPr>
              <w:t>eporting to the site manager or other senior project managers as required</w:t>
            </w:r>
            <w:r w:rsidR="00200C2B" w:rsidRPr="00200C2B">
              <w:rPr>
                <w:rFonts w:cstheme="minorHAnsi"/>
                <w:b w:val="0"/>
                <w:bCs/>
                <w:color w:val="1D1C1D"/>
                <w:sz w:val="24"/>
                <w:szCs w:val="24"/>
              </w:rPr>
              <w:t>.</w:t>
            </w:r>
          </w:p>
          <w:p w14:paraId="01CEF4A3" w14:textId="7DFF79F2" w:rsidR="009D13E6" w:rsidRPr="009D13E6" w:rsidRDefault="009D13E6" w:rsidP="00200C2B">
            <w:pPr>
              <w:pStyle w:val="Heading2"/>
              <w:numPr>
                <w:ilvl w:val="0"/>
                <w:numId w:val="20"/>
              </w:numPr>
              <w:contextualSpacing w:val="0"/>
              <w:outlineLvl w:val="1"/>
              <w:rPr>
                <w:rFonts w:cstheme="minorHAnsi"/>
                <w:b w:val="0"/>
                <w:bCs/>
                <w:sz w:val="24"/>
                <w:szCs w:val="24"/>
              </w:rPr>
            </w:pPr>
            <w:r>
              <w:rPr>
                <w:rFonts w:cstheme="minorHAnsi"/>
                <w:b w:val="0"/>
                <w:bCs/>
                <w:caps w:val="0"/>
                <w:color w:val="1D1C1D"/>
                <w:sz w:val="24"/>
                <w:szCs w:val="24"/>
              </w:rPr>
              <w:lastRenderedPageBreak/>
              <w:t>E</w:t>
            </w:r>
            <w:r w:rsidR="00200C2B" w:rsidRPr="00200C2B">
              <w:rPr>
                <w:rFonts w:cstheme="minorHAnsi"/>
                <w:b w:val="0"/>
                <w:bCs/>
                <w:caps w:val="0"/>
                <w:color w:val="1D1C1D"/>
                <w:sz w:val="24"/>
                <w:szCs w:val="24"/>
              </w:rPr>
              <w:t>nsuring that requirements, as specified by the client and senior management, are met</w:t>
            </w:r>
            <w:r w:rsidR="00200C2B" w:rsidRPr="00200C2B">
              <w:rPr>
                <w:rFonts w:cstheme="minorHAnsi"/>
                <w:b w:val="0"/>
                <w:bCs/>
                <w:color w:val="1D1C1D"/>
                <w:sz w:val="24"/>
                <w:szCs w:val="24"/>
              </w:rPr>
              <w:t>.</w:t>
            </w:r>
          </w:p>
          <w:p w14:paraId="5D072BA1" w14:textId="4FE1D49D" w:rsidR="009D13E6" w:rsidRPr="009D13E6" w:rsidRDefault="009D13E6" w:rsidP="00200C2B">
            <w:pPr>
              <w:pStyle w:val="Heading2"/>
              <w:numPr>
                <w:ilvl w:val="0"/>
                <w:numId w:val="20"/>
              </w:numPr>
              <w:contextualSpacing w:val="0"/>
              <w:outlineLvl w:val="1"/>
              <w:rPr>
                <w:rFonts w:cstheme="minorHAnsi"/>
                <w:b w:val="0"/>
                <w:bCs/>
                <w:sz w:val="24"/>
                <w:szCs w:val="24"/>
              </w:rPr>
            </w:pPr>
            <w:r>
              <w:rPr>
                <w:rFonts w:cstheme="minorHAnsi"/>
                <w:b w:val="0"/>
                <w:bCs/>
                <w:caps w:val="0"/>
                <w:color w:val="1D1C1D"/>
                <w:sz w:val="24"/>
                <w:szCs w:val="24"/>
              </w:rPr>
              <w:t>M</w:t>
            </w:r>
            <w:r w:rsidR="00200C2B" w:rsidRPr="00200C2B">
              <w:rPr>
                <w:rFonts w:cstheme="minorHAnsi"/>
                <w:b w:val="0"/>
                <w:bCs/>
                <w:caps w:val="0"/>
                <w:color w:val="1D1C1D"/>
                <w:sz w:val="24"/>
                <w:szCs w:val="24"/>
              </w:rPr>
              <w:t>onitoring labor, building material, and equipment budgets and curbing unnecessary expenses</w:t>
            </w:r>
            <w:r w:rsidR="00200C2B" w:rsidRPr="00200C2B">
              <w:rPr>
                <w:rFonts w:cstheme="minorHAnsi"/>
                <w:b w:val="0"/>
                <w:bCs/>
                <w:color w:val="1D1C1D"/>
                <w:sz w:val="24"/>
                <w:szCs w:val="24"/>
              </w:rPr>
              <w:t>.</w:t>
            </w:r>
          </w:p>
          <w:p w14:paraId="54122333" w14:textId="56611FD6" w:rsidR="009D13E6" w:rsidRPr="009D13E6" w:rsidRDefault="009D13E6" w:rsidP="00200C2B">
            <w:pPr>
              <w:pStyle w:val="Heading2"/>
              <w:numPr>
                <w:ilvl w:val="0"/>
                <w:numId w:val="20"/>
              </w:numPr>
              <w:contextualSpacing w:val="0"/>
              <w:outlineLvl w:val="1"/>
              <w:rPr>
                <w:rFonts w:cstheme="minorHAnsi"/>
                <w:b w:val="0"/>
                <w:bCs/>
                <w:sz w:val="24"/>
                <w:szCs w:val="24"/>
              </w:rPr>
            </w:pPr>
            <w:r>
              <w:rPr>
                <w:rFonts w:cstheme="minorHAnsi"/>
                <w:b w:val="0"/>
                <w:bCs/>
                <w:caps w:val="0"/>
                <w:color w:val="1D1C1D"/>
                <w:sz w:val="24"/>
                <w:szCs w:val="24"/>
              </w:rPr>
              <w:t>R</w:t>
            </w:r>
            <w:r w:rsidR="00200C2B" w:rsidRPr="00200C2B">
              <w:rPr>
                <w:rFonts w:cstheme="minorHAnsi"/>
                <w:b w:val="0"/>
                <w:bCs/>
                <w:caps w:val="0"/>
                <w:color w:val="1D1C1D"/>
                <w:sz w:val="24"/>
                <w:szCs w:val="24"/>
              </w:rPr>
              <w:t>eporting any concerns that might negatively impact projected cost and time estimates</w:t>
            </w:r>
            <w:r w:rsidR="00200C2B" w:rsidRPr="00200C2B">
              <w:rPr>
                <w:rFonts w:cstheme="minorHAnsi"/>
                <w:b w:val="0"/>
                <w:bCs/>
                <w:color w:val="1D1C1D"/>
                <w:sz w:val="24"/>
                <w:szCs w:val="24"/>
              </w:rPr>
              <w:t>.</w:t>
            </w:r>
          </w:p>
          <w:p w14:paraId="1FB855B5" w14:textId="7FD962DE" w:rsidR="00200C2B" w:rsidRPr="00200C2B" w:rsidRDefault="009D13E6" w:rsidP="00200C2B">
            <w:pPr>
              <w:pStyle w:val="Heading2"/>
              <w:numPr>
                <w:ilvl w:val="0"/>
                <w:numId w:val="20"/>
              </w:numPr>
              <w:contextualSpacing w:val="0"/>
              <w:outlineLvl w:val="1"/>
              <w:rPr>
                <w:rFonts w:cstheme="minorHAnsi"/>
                <w:b w:val="0"/>
                <w:bCs/>
                <w:sz w:val="24"/>
                <w:szCs w:val="24"/>
              </w:rPr>
            </w:pPr>
            <w:r>
              <w:rPr>
                <w:rFonts w:cstheme="minorHAnsi"/>
                <w:b w:val="0"/>
                <w:bCs/>
                <w:caps w:val="0"/>
                <w:color w:val="1D1C1D"/>
                <w:sz w:val="24"/>
                <w:szCs w:val="24"/>
              </w:rPr>
              <w:t>S</w:t>
            </w:r>
            <w:r w:rsidR="00200C2B" w:rsidRPr="00200C2B">
              <w:rPr>
                <w:rFonts w:cstheme="minorHAnsi"/>
                <w:b w:val="0"/>
                <w:bCs/>
                <w:caps w:val="0"/>
                <w:color w:val="1D1C1D"/>
                <w:sz w:val="24"/>
                <w:szCs w:val="24"/>
              </w:rPr>
              <w:t>upervising on-site construction work and relaying instructions from senior project managers</w:t>
            </w:r>
            <w:r w:rsidR="00200C2B" w:rsidRPr="00200C2B">
              <w:rPr>
                <w:rFonts w:cstheme="minorHAnsi"/>
                <w:b w:val="0"/>
                <w:bCs/>
                <w:color w:val="1D1C1D"/>
                <w:sz w:val="24"/>
                <w:szCs w:val="24"/>
                <w:shd w:val="clear" w:color="auto" w:fill="F8F8F8"/>
              </w:rPr>
              <w:t>.</w:t>
            </w:r>
          </w:p>
          <w:p w14:paraId="2E7AE454" w14:textId="417D7970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AAF24385944D4AC898A0FD118A06A652"/>
        </w:placeholder>
        <w:temporary/>
        <w:showingPlcHdr/>
        <w15:appearance w15:val="hidden"/>
      </w:sdtPr>
      <w:sdtEndPr/>
      <w:sdtContent>
        <w:p w14:paraId="0C5684ED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B76D763" w14:textId="77777777" w:rsidTr="00D66A52">
        <w:tc>
          <w:tcPr>
            <w:tcW w:w="9355" w:type="dxa"/>
          </w:tcPr>
          <w:p w14:paraId="6E363B28" w14:textId="65702127" w:rsidR="001D0BF1" w:rsidRPr="00CF1A49" w:rsidRDefault="009C4EDC" w:rsidP="001D0BF1">
            <w:pPr>
              <w:pStyle w:val="Heading3"/>
              <w:contextualSpacing w:val="0"/>
              <w:outlineLvl w:val="2"/>
            </w:pPr>
            <w:r>
              <w:t>2020-2</w:t>
            </w:r>
            <w:r w:rsidR="00797548">
              <w:t>022</w:t>
            </w:r>
          </w:p>
          <w:p w14:paraId="576B53B3" w14:textId="55DEF52A" w:rsidR="007538DC" w:rsidRPr="00CF1A49" w:rsidRDefault="00797548" w:rsidP="00797548">
            <w:pPr>
              <w:pStyle w:val="Heading2"/>
              <w:contextualSpacing w:val="0"/>
            </w:pPr>
            <w:r>
              <w:t>WEB DESIGNING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CDI COLLEGE, MONTREAL</w:t>
            </w:r>
          </w:p>
        </w:tc>
      </w:tr>
      <w:tr w:rsidR="00F61DF9" w:rsidRPr="00CF1A49" w14:paraId="7DDD235B" w14:textId="77777777" w:rsidTr="00F61DF9">
        <w:tc>
          <w:tcPr>
            <w:tcW w:w="9355" w:type="dxa"/>
            <w:tcMar>
              <w:top w:w="216" w:type="dxa"/>
            </w:tcMar>
          </w:tcPr>
          <w:p w14:paraId="2931D73E" w14:textId="6626EC65" w:rsidR="00F61DF9" w:rsidRPr="00CF1A49" w:rsidRDefault="00797548" w:rsidP="00F61DF9">
            <w:pPr>
              <w:pStyle w:val="Heading3"/>
              <w:contextualSpacing w:val="0"/>
              <w:outlineLvl w:val="2"/>
            </w:pPr>
            <w:r>
              <w:t>2013-2016</w:t>
            </w:r>
            <w:r w:rsidR="00F61DF9" w:rsidRPr="00CF1A49">
              <w:t xml:space="preserve"> </w:t>
            </w:r>
          </w:p>
          <w:p w14:paraId="781B3D09" w14:textId="14518536" w:rsidR="00F61DF9" w:rsidRPr="00CF1A49" w:rsidRDefault="00797548" w:rsidP="00F61DF9">
            <w:pPr>
              <w:pStyle w:val="Heading2"/>
              <w:contextualSpacing w:val="0"/>
              <w:outlineLvl w:val="1"/>
            </w:pPr>
            <w:r>
              <w:t>civil engineering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guru kashi university, india</w:t>
            </w:r>
          </w:p>
          <w:p w14:paraId="48018877" w14:textId="590B8357" w:rsidR="00F61DF9" w:rsidRDefault="00F61DF9" w:rsidP="00F61DF9"/>
        </w:tc>
      </w:tr>
    </w:tbl>
    <w:p w14:paraId="27A24A01" w14:textId="5D222838" w:rsidR="00486277" w:rsidRPr="00CF1A49" w:rsidRDefault="009C4EDC" w:rsidP="00486277">
      <w:pPr>
        <w:pStyle w:val="Heading1"/>
      </w:pPr>
      <w:r>
        <w:t>TECHNICAL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74F56F9" w14:textId="77777777" w:rsidTr="00CF1A49">
        <w:tc>
          <w:tcPr>
            <w:tcW w:w="4675" w:type="dxa"/>
          </w:tcPr>
          <w:p w14:paraId="17FDCA3A" w14:textId="78EED125" w:rsidR="001E3120" w:rsidRPr="006E1507" w:rsidRDefault="009C4EDC" w:rsidP="006E1507">
            <w:pPr>
              <w:pStyle w:val="ListBullet"/>
              <w:contextualSpacing w:val="0"/>
            </w:pPr>
            <w:r>
              <w:t>HTML</w:t>
            </w:r>
          </w:p>
          <w:p w14:paraId="7D6BB105" w14:textId="7C411A76" w:rsidR="001F4E6D" w:rsidRDefault="009C4EDC" w:rsidP="006E1507">
            <w:pPr>
              <w:pStyle w:val="ListBullet"/>
              <w:contextualSpacing w:val="0"/>
            </w:pPr>
            <w:r>
              <w:t>JAVA</w:t>
            </w:r>
          </w:p>
          <w:p w14:paraId="68A111C8" w14:textId="6E45ABF7" w:rsidR="00797548" w:rsidRDefault="00797548" w:rsidP="006E1507">
            <w:pPr>
              <w:pStyle w:val="ListBullet"/>
              <w:contextualSpacing w:val="0"/>
            </w:pPr>
            <w:r>
              <w:t>BOOTSTRAP</w:t>
            </w:r>
          </w:p>
          <w:p w14:paraId="7E43DFF1" w14:textId="6B9BE4E0" w:rsidR="009C4EDC" w:rsidRPr="006E1507" w:rsidRDefault="009C4EDC" w:rsidP="009C4EDC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0CF32EB1" w14:textId="1211D128" w:rsidR="003A0632" w:rsidRPr="006E1507" w:rsidRDefault="009C4EDC" w:rsidP="006E1507">
            <w:pPr>
              <w:pStyle w:val="ListBullet"/>
              <w:contextualSpacing w:val="0"/>
            </w:pPr>
            <w:r>
              <w:t>CSS</w:t>
            </w:r>
          </w:p>
          <w:p w14:paraId="685305CE" w14:textId="53EA422D" w:rsidR="001E3120" w:rsidRPr="006E1507" w:rsidRDefault="009C4EDC" w:rsidP="006E1507">
            <w:pPr>
              <w:pStyle w:val="ListBullet"/>
              <w:contextualSpacing w:val="0"/>
            </w:pPr>
            <w:r>
              <w:t>WORDPRESS</w:t>
            </w:r>
          </w:p>
          <w:p w14:paraId="49E234DE" w14:textId="77777777" w:rsidR="009C4EDC" w:rsidRDefault="009C4EDC" w:rsidP="009C4EDC">
            <w:pPr>
              <w:pStyle w:val="ListBullet"/>
              <w:contextualSpacing w:val="0"/>
            </w:pPr>
            <w:r>
              <w:t>ADOBE PHOTOSHOP</w:t>
            </w:r>
          </w:p>
          <w:p w14:paraId="24EE2915" w14:textId="77777777" w:rsidR="009C4EDC" w:rsidRDefault="009C4EDC" w:rsidP="009C4ED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34AD9F16" w14:textId="77777777" w:rsidR="009C4EDC" w:rsidRDefault="009C4EDC" w:rsidP="009C4ED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541290F1" w14:textId="5FAAC0A7" w:rsidR="009C4EDC" w:rsidRPr="006E1507" w:rsidRDefault="009C4EDC" w:rsidP="009C4ED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3D73F343A4634669805413D42D3840C3"/>
        </w:placeholder>
        <w:temporary/>
        <w:showingPlcHdr/>
        <w15:appearance w15:val="hidden"/>
      </w:sdtPr>
      <w:sdtEndPr/>
      <w:sdtContent>
        <w:p w14:paraId="69C87E19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4B9A77A6" w14:textId="5E8DF094" w:rsidR="00B51D1B" w:rsidRDefault="00797548" w:rsidP="00797548">
      <w:pPr>
        <w:pStyle w:val="ListParagraph"/>
        <w:numPr>
          <w:ilvl w:val="0"/>
          <w:numId w:val="14"/>
        </w:numPr>
      </w:pPr>
      <w:r>
        <w:t>Volunteer at Khalsa Aid, Canada.</w:t>
      </w:r>
    </w:p>
    <w:p w14:paraId="06534D90" w14:textId="6792C766" w:rsidR="00797548" w:rsidRPr="006E1507" w:rsidRDefault="001A3821" w:rsidP="00797548">
      <w:pPr>
        <w:pStyle w:val="ListParagraph"/>
        <w:numPr>
          <w:ilvl w:val="0"/>
          <w:numId w:val="14"/>
        </w:numPr>
      </w:pPr>
      <w:r>
        <w:t>Volunteer at SEWA FOOD BANK, Canada.</w:t>
      </w:r>
    </w:p>
    <w:sectPr w:rsidR="00797548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3118" w14:textId="77777777" w:rsidR="004D6DFF" w:rsidRDefault="004D6DFF" w:rsidP="0068194B">
      <w:r>
        <w:separator/>
      </w:r>
    </w:p>
    <w:p w14:paraId="0FF834C5" w14:textId="77777777" w:rsidR="004D6DFF" w:rsidRDefault="004D6DFF"/>
    <w:p w14:paraId="400D353F" w14:textId="77777777" w:rsidR="004D6DFF" w:rsidRDefault="004D6DFF"/>
  </w:endnote>
  <w:endnote w:type="continuationSeparator" w:id="0">
    <w:p w14:paraId="539E1432" w14:textId="77777777" w:rsidR="004D6DFF" w:rsidRDefault="004D6DFF" w:rsidP="0068194B">
      <w:r>
        <w:continuationSeparator/>
      </w:r>
    </w:p>
    <w:p w14:paraId="7279964E" w14:textId="77777777" w:rsidR="004D6DFF" w:rsidRDefault="004D6DFF"/>
    <w:p w14:paraId="3D882DDD" w14:textId="77777777" w:rsidR="004D6DFF" w:rsidRDefault="004D6D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2A59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FE090" w14:textId="77777777" w:rsidR="004D6DFF" w:rsidRDefault="004D6DFF" w:rsidP="0068194B">
      <w:r>
        <w:separator/>
      </w:r>
    </w:p>
    <w:p w14:paraId="20C6BB1F" w14:textId="77777777" w:rsidR="004D6DFF" w:rsidRDefault="004D6DFF"/>
    <w:p w14:paraId="030560B1" w14:textId="77777777" w:rsidR="004D6DFF" w:rsidRDefault="004D6DFF"/>
  </w:footnote>
  <w:footnote w:type="continuationSeparator" w:id="0">
    <w:p w14:paraId="438B26DD" w14:textId="77777777" w:rsidR="004D6DFF" w:rsidRDefault="004D6DFF" w:rsidP="0068194B">
      <w:r>
        <w:continuationSeparator/>
      </w:r>
    </w:p>
    <w:p w14:paraId="4C5EB4CF" w14:textId="77777777" w:rsidR="004D6DFF" w:rsidRDefault="004D6DFF"/>
    <w:p w14:paraId="684B528C" w14:textId="77777777" w:rsidR="004D6DFF" w:rsidRDefault="004D6D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435A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1BE5D9" wp14:editId="584D924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DBADAB5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0E0997"/>
    <w:multiLevelType w:val="hybridMultilevel"/>
    <w:tmpl w:val="293A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240613"/>
    <w:multiLevelType w:val="hybridMultilevel"/>
    <w:tmpl w:val="880CD486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3" w15:restartNumberingAfterBreak="0">
    <w:nsid w:val="278E39B6"/>
    <w:multiLevelType w:val="hybridMultilevel"/>
    <w:tmpl w:val="7CB4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A54C6D"/>
    <w:multiLevelType w:val="hybridMultilevel"/>
    <w:tmpl w:val="63BC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E1FA6"/>
    <w:multiLevelType w:val="hybridMultilevel"/>
    <w:tmpl w:val="91587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D0F630F"/>
    <w:multiLevelType w:val="hybridMultilevel"/>
    <w:tmpl w:val="DEBC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4781F"/>
    <w:multiLevelType w:val="hybridMultilevel"/>
    <w:tmpl w:val="3056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8637BE"/>
    <w:multiLevelType w:val="hybridMultilevel"/>
    <w:tmpl w:val="472A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257F6"/>
    <w:multiLevelType w:val="hybridMultilevel"/>
    <w:tmpl w:val="7CC8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  <w:num w:numId="16">
    <w:abstractNumId w:val="20"/>
  </w:num>
  <w:num w:numId="17">
    <w:abstractNumId w:val="21"/>
  </w:num>
  <w:num w:numId="18">
    <w:abstractNumId w:val="16"/>
  </w:num>
  <w:num w:numId="19">
    <w:abstractNumId w:val="12"/>
  </w:num>
  <w:num w:numId="20">
    <w:abstractNumId w:val="15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DC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3821"/>
    <w:rsid w:val="001C0E68"/>
    <w:rsid w:val="001C4B6F"/>
    <w:rsid w:val="001D0BF1"/>
    <w:rsid w:val="001E3120"/>
    <w:rsid w:val="001E7E0C"/>
    <w:rsid w:val="001F0BB0"/>
    <w:rsid w:val="001F4E6D"/>
    <w:rsid w:val="001F6140"/>
    <w:rsid w:val="00200C2B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6DFF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A06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97548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C4EDC"/>
    <w:rsid w:val="009D13E6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7ABB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2046"/>
    <w:rsid w:val="00F130DD"/>
    <w:rsid w:val="00F24884"/>
    <w:rsid w:val="00F476C4"/>
    <w:rsid w:val="00F571D9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0D1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c-mrkdwntab">
    <w:name w:val="c-mrkdwn__tab"/>
    <w:basedOn w:val="DefaultParagraphFont"/>
    <w:rsid w:val="00712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nd\AppData\Local\Microsoft\Office\16.0\DTS\en-US%7bA0C6DB28-3BED-4964-A5C8-48EEC2C55184%7d\%7b5F4D03AE-B77C-4DF7-A6F4-219307B50A8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0FCEA426BC46E8A1B026A2F9FFA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E193B-1F4E-4BF0-B8FE-C172206596D0}"/>
      </w:docPartPr>
      <w:docPartBody>
        <w:p w:rsidR="00000000" w:rsidRDefault="00533A9E">
          <w:pPr>
            <w:pStyle w:val="7B0FCEA426BC46E8A1B026A2F9FFAA31"/>
          </w:pPr>
          <w:r w:rsidRPr="00CF1A49">
            <w:t>·</w:t>
          </w:r>
        </w:p>
      </w:docPartBody>
    </w:docPart>
    <w:docPart>
      <w:docPartPr>
        <w:name w:val="C3E06D06BD484A55B074E72ABB98C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B2D34-46D4-46C9-9DA2-D6EDCC5EB74F}"/>
      </w:docPartPr>
      <w:docPartBody>
        <w:p w:rsidR="00000000" w:rsidRDefault="00533A9E">
          <w:pPr>
            <w:pStyle w:val="C3E06D06BD484A55B074E72ABB98C963"/>
          </w:pPr>
          <w:r w:rsidRPr="00CF1A49">
            <w:t>Experience</w:t>
          </w:r>
        </w:p>
      </w:docPartBody>
    </w:docPart>
    <w:docPart>
      <w:docPartPr>
        <w:name w:val="AAF24385944D4AC898A0FD118A06A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A2C33-292F-454B-92A8-641D6DADBA84}"/>
      </w:docPartPr>
      <w:docPartBody>
        <w:p w:rsidR="00000000" w:rsidRDefault="00533A9E">
          <w:pPr>
            <w:pStyle w:val="AAF24385944D4AC898A0FD118A06A652"/>
          </w:pPr>
          <w:r w:rsidRPr="00CF1A49">
            <w:t>Education</w:t>
          </w:r>
        </w:p>
      </w:docPartBody>
    </w:docPart>
    <w:docPart>
      <w:docPartPr>
        <w:name w:val="3D73F343A4634669805413D42D384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759C7-C993-4DB5-A245-6C08C9CF0FA9}"/>
      </w:docPartPr>
      <w:docPartBody>
        <w:p w:rsidR="00000000" w:rsidRDefault="00533A9E">
          <w:pPr>
            <w:pStyle w:val="3D73F343A4634669805413D42D3840C3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9E"/>
    <w:rsid w:val="0053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8D2825604C4184B6B175D79CA31558">
    <w:name w:val="018D2825604C4184B6B175D79CA3155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564444B45A54A968F5F81A338D380A4">
    <w:name w:val="F564444B45A54A968F5F81A338D380A4"/>
  </w:style>
  <w:style w:type="paragraph" w:customStyle="1" w:styleId="C9E9CFABE3844898ACD9F0D969C1694E">
    <w:name w:val="C9E9CFABE3844898ACD9F0D969C1694E"/>
  </w:style>
  <w:style w:type="paragraph" w:customStyle="1" w:styleId="7B0FCEA426BC46E8A1B026A2F9FFAA31">
    <w:name w:val="7B0FCEA426BC46E8A1B026A2F9FFAA31"/>
  </w:style>
  <w:style w:type="paragraph" w:customStyle="1" w:styleId="89052E19AEAB4FA39040473DFAB9B16C">
    <w:name w:val="89052E19AEAB4FA39040473DFAB9B16C"/>
  </w:style>
  <w:style w:type="paragraph" w:customStyle="1" w:styleId="D009646910164172BC04662C8EE3B915">
    <w:name w:val="D009646910164172BC04662C8EE3B915"/>
  </w:style>
  <w:style w:type="paragraph" w:customStyle="1" w:styleId="A88491685587439A82B02A8638EC05A9">
    <w:name w:val="A88491685587439A82B02A8638EC05A9"/>
  </w:style>
  <w:style w:type="paragraph" w:customStyle="1" w:styleId="629EF9DFD50E4D8085AF41B34E766AF0">
    <w:name w:val="629EF9DFD50E4D8085AF41B34E766AF0"/>
  </w:style>
  <w:style w:type="paragraph" w:customStyle="1" w:styleId="3EEA23E10F5A4308A5354BC0D5C7D81B">
    <w:name w:val="3EEA23E10F5A4308A5354BC0D5C7D81B"/>
  </w:style>
  <w:style w:type="paragraph" w:customStyle="1" w:styleId="B442AAA7632A490D800E30FEA0FE7C01">
    <w:name w:val="B442AAA7632A490D800E30FEA0FE7C01"/>
  </w:style>
  <w:style w:type="paragraph" w:customStyle="1" w:styleId="39AF286BDFA84EDD9A00302A5E78A48A">
    <w:name w:val="39AF286BDFA84EDD9A00302A5E78A48A"/>
  </w:style>
  <w:style w:type="paragraph" w:customStyle="1" w:styleId="C3E06D06BD484A55B074E72ABB98C963">
    <w:name w:val="C3E06D06BD484A55B074E72ABB98C963"/>
  </w:style>
  <w:style w:type="paragraph" w:customStyle="1" w:styleId="38FAB85B27F1414BBA09B3730285C60B">
    <w:name w:val="38FAB85B27F1414BBA09B3730285C60B"/>
  </w:style>
  <w:style w:type="paragraph" w:customStyle="1" w:styleId="1A8047B4FA674941B7ED85FD618F4BB6">
    <w:name w:val="1A8047B4FA674941B7ED85FD618F4BB6"/>
  </w:style>
  <w:style w:type="paragraph" w:customStyle="1" w:styleId="47A00E183347463A9BE3F19594CB2954">
    <w:name w:val="47A00E183347463A9BE3F19594CB295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CEEBD263F13419BA5A62AF586969EA4">
    <w:name w:val="3CEEBD263F13419BA5A62AF586969EA4"/>
  </w:style>
  <w:style w:type="paragraph" w:customStyle="1" w:styleId="A9FE044942AD4818B667A2E57FA53BCA">
    <w:name w:val="A9FE044942AD4818B667A2E57FA53BCA"/>
  </w:style>
  <w:style w:type="paragraph" w:customStyle="1" w:styleId="BC129019E3644FD98A3EF1236A548B5A">
    <w:name w:val="BC129019E3644FD98A3EF1236A548B5A"/>
  </w:style>
  <w:style w:type="paragraph" w:customStyle="1" w:styleId="4B46BC22C7D64C559AF843666DB7A9C1">
    <w:name w:val="4B46BC22C7D64C559AF843666DB7A9C1"/>
  </w:style>
  <w:style w:type="paragraph" w:customStyle="1" w:styleId="A1AC176060514C36BB5F27638B505ABA">
    <w:name w:val="A1AC176060514C36BB5F27638B505ABA"/>
  </w:style>
  <w:style w:type="paragraph" w:customStyle="1" w:styleId="FE70613219094F05AEC927F87A419669">
    <w:name w:val="FE70613219094F05AEC927F87A419669"/>
  </w:style>
  <w:style w:type="paragraph" w:customStyle="1" w:styleId="7B23294AF446477D961B8ADF0976D6E5">
    <w:name w:val="7B23294AF446477D961B8ADF0976D6E5"/>
  </w:style>
  <w:style w:type="paragraph" w:customStyle="1" w:styleId="AAF24385944D4AC898A0FD118A06A652">
    <w:name w:val="AAF24385944D4AC898A0FD118A06A652"/>
  </w:style>
  <w:style w:type="paragraph" w:customStyle="1" w:styleId="DECB39E3AFD24E079F6C0B909D7A13DF">
    <w:name w:val="DECB39E3AFD24E079F6C0B909D7A13DF"/>
  </w:style>
  <w:style w:type="paragraph" w:customStyle="1" w:styleId="64C92FD41996418F8B91D9676A0D3F64">
    <w:name w:val="64C92FD41996418F8B91D9676A0D3F64"/>
  </w:style>
  <w:style w:type="paragraph" w:customStyle="1" w:styleId="93307987D1CD42FE99D3F0CEE1ACA7D4">
    <w:name w:val="93307987D1CD42FE99D3F0CEE1ACA7D4"/>
  </w:style>
  <w:style w:type="paragraph" w:customStyle="1" w:styleId="5D18F627F4CF4C8D8B9E833E494F745C">
    <w:name w:val="5D18F627F4CF4C8D8B9E833E494F745C"/>
  </w:style>
  <w:style w:type="paragraph" w:customStyle="1" w:styleId="42B742E8428E4CC9801E1DD059ED5C5C">
    <w:name w:val="42B742E8428E4CC9801E1DD059ED5C5C"/>
  </w:style>
  <w:style w:type="paragraph" w:customStyle="1" w:styleId="6347C1FB1CDC41B3BEFFE38EA7D23C36">
    <w:name w:val="6347C1FB1CDC41B3BEFFE38EA7D23C36"/>
  </w:style>
  <w:style w:type="paragraph" w:customStyle="1" w:styleId="C9BE8E14D2484D46821B7644004AA950">
    <w:name w:val="C9BE8E14D2484D46821B7644004AA950"/>
  </w:style>
  <w:style w:type="paragraph" w:customStyle="1" w:styleId="5987C352568349F1A7363F1E3A26CF40">
    <w:name w:val="5987C352568349F1A7363F1E3A26CF40"/>
  </w:style>
  <w:style w:type="paragraph" w:customStyle="1" w:styleId="D0659B58D8084C3586BD7E9482FA670E">
    <w:name w:val="D0659B58D8084C3586BD7E9482FA670E"/>
  </w:style>
  <w:style w:type="paragraph" w:customStyle="1" w:styleId="075638850ECC4BB09B1CB17A53980273">
    <w:name w:val="075638850ECC4BB09B1CB17A53980273"/>
  </w:style>
  <w:style w:type="paragraph" w:customStyle="1" w:styleId="29DC87870F2F4652914540E22A8ACD3A">
    <w:name w:val="29DC87870F2F4652914540E22A8ACD3A"/>
  </w:style>
  <w:style w:type="paragraph" w:customStyle="1" w:styleId="DCCBB68758FE4CB1BC5FA79FDAEEEE49">
    <w:name w:val="DCCBB68758FE4CB1BC5FA79FDAEEEE49"/>
  </w:style>
  <w:style w:type="paragraph" w:customStyle="1" w:styleId="1BD256D68AA949A383F3AE8C7FB07044">
    <w:name w:val="1BD256D68AA949A383F3AE8C7FB07044"/>
  </w:style>
  <w:style w:type="paragraph" w:customStyle="1" w:styleId="9415F66D51794BC8995E71558B51DE67">
    <w:name w:val="9415F66D51794BC8995E71558B51DE67"/>
  </w:style>
  <w:style w:type="paragraph" w:customStyle="1" w:styleId="4ADD5A4DEBF645DAB1E99DE0E315271F">
    <w:name w:val="4ADD5A4DEBF645DAB1E99DE0E315271F"/>
  </w:style>
  <w:style w:type="paragraph" w:customStyle="1" w:styleId="730F68F9052B4E2087069F3480970363">
    <w:name w:val="730F68F9052B4E2087069F3480970363"/>
  </w:style>
  <w:style w:type="paragraph" w:customStyle="1" w:styleId="3D73F343A4634669805413D42D3840C3">
    <w:name w:val="3D73F343A4634669805413D42D3840C3"/>
  </w:style>
  <w:style w:type="paragraph" w:customStyle="1" w:styleId="23ECDC04B16846959FC2B381B453824A">
    <w:name w:val="23ECDC04B16846959FC2B381B45382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{5F4D03AE-B77C-4DF7-A6F4-219307B50A84}tf16402488_win32.dotx</Template>
  <TotalTime>0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2022-01-04T03:02:00Z</dcterms:created>
  <dcterms:modified xsi:type="dcterms:W3CDTF">2022-01-04T03:38:00Z</dcterms:modified>
  <cp:category/>
</cp:coreProperties>
</file>